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0875B" w14:textId="77777777" w:rsidR="00816216" w:rsidRDefault="00651726" w:rsidP="00141A4C">
      <w:pPr>
        <w:pStyle w:val="Titel"/>
      </w:pPr>
      <w:r>
        <w:t>Anisha Basropansingh</w:t>
      </w:r>
    </w:p>
    <w:p w14:paraId="4F058AD2" w14:textId="77777777" w:rsidR="00C03E27" w:rsidRDefault="00651726" w:rsidP="00141A4C">
      <w:r>
        <w:t>Jordaanstroom 69, 2721 BG, Zoetermeer</w:t>
      </w:r>
      <w:r w:rsidR="00141A4C">
        <w:rPr>
          <w:lang w:bidi="nl-NL"/>
        </w:rPr>
        <w:t> | </w:t>
      </w:r>
      <w:r>
        <w:t>06 87598238</w:t>
      </w:r>
      <w:r w:rsidR="00141A4C">
        <w:rPr>
          <w:lang w:bidi="nl-NL"/>
        </w:rPr>
        <w:t> | </w:t>
      </w:r>
      <w:hyperlink r:id="rId8" w:history="1">
        <w:r w:rsidR="00C03E27" w:rsidRPr="00C4208C">
          <w:rPr>
            <w:rStyle w:val="Hyperlink"/>
          </w:rPr>
          <w:t>anisha0297@outlook.com</w:t>
        </w:r>
      </w:hyperlink>
    </w:p>
    <w:p w14:paraId="22AB6F2F" w14:textId="77777777" w:rsidR="00C03E27" w:rsidRDefault="00C03E27" w:rsidP="00BA268C">
      <w:pPr>
        <w:pStyle w:val="Kop1"/>
      </w:pPr>
      <w:r>
        <w:t>Personalia</w:t>
      </w:r>
    </w:p>
    <w:p w14:paraId="25D53033" w14:textId="77777777" w:rsidR="005F19C6" w:rsidRDefault="005F19C6" w:rsidP="005F19C6">
      <w:pPr>
        <w:pStyle w:val="Kop1"/>
        <w:rPr>
          <w:b w:val="0"/>
          <w:color w:val="auto"/>
          <w:sz w:val="22"/>
          <w:szCs w:val="22"/>
        </w:rPr>
      </w:pPr>
      <w:r w:rsidRPr="00A73DC2">
        <w:rPr>
          <w:color w:val="auto"/>
          <w:sz w:val="24"/>
        </w:rPr>
        <w:t>Adres:</w:t>
      </w:r>
      <w:r w:rsidRPr="00A73DC2">
        <w:rPr>
          <w:b w:val="0"/>
          <w:color w:val="auto"/>
          <w:sz w:val="20"/>
          <w:szCs w:val="22"/>
        </w:rPr>
        <w:t xml:space="preserve"> </w:t>
      </w:r>
      <w:r>
        <w:rPr>
          <w:b w:val="0"/>
          <w:color w:val="auto"/>
          <w:sz w:val="22"/>
          <w:szCs w:val="22"/>
        </w:rPr>
        <w:tab/>
      </w:r>
      <w:r>
        <w:rPr>
          <w:b w:val="0"/>
          <w:color w:val="auto"/>
          <w:sz w:val="22"/>
          <w:szCs w:val="22"/>
        </w:rPr>
        <w:tab/>
      </w:r>
      <w:r>
        <w:rPr>
          <w:b w:val="0"/>
          <w:color w:val="auto"/>
          <w:sz w:val="22"/>
          <w:szCs w:val="22"/>
        </w:rPr>
        <w:tab/>
      </w:r>
      <w:r w:rsidRPr="005F19C6">
        <w:rPr>
          <w:b w:val="0"/>
          <w:color w:val="auto"/>
          <w:sz w:val="22"/>
          <w:szCs w:val="22"/>
        </w:rPr>
        <w:t>Jordaanstroom 69</w:t>
      </w:r>
    </w:p>
    <w:p w14:paraId="7EA6CAFF" w14:textId="77777777" w:rsidR="005F19C6" w:rsidRDefault="005F19C6" w:rsidP="005F19C6">
      <w:pPr>
        <w:pStyle w:val="Kop1"/>
        <w:ind w:left="720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   </w:t>
      </w:r>
      <w:r>
        <w:rPr>
          <w:b w:val="0"/>
          <w:color w:val="auto"/>
          <w:sz w:val="22"/>
          <w:szCs w:val="22"/>
        </w:rPr>
        <w:tab/>
      </w:r>
      <w:r>
        <w:rPr>
          <w:b w:val="0"/>
          <w:color w:val="auto"/>
          <w:sz w:val="22"/>
          <w:szCs w:val="22"/>
        </w:rPr>
        <w:tab/>
      </w:r>
      <w:r>
        <w:rPr>
          <w:b w:val="0"/>
          <w:color w:val="auto"/>
          <w:sz w:val="22"/>
          <w:szCs w:val="22"/>
        </w:rPr>
        <w:tab/>
        <w:t>2721 BG</w:t>
      </w:r>
    </w:p>
    <w:p w14:paraId="5FC69ADC" w14:textId="77777777" w:rsidR="005F19C6" w:rsidRDefault="005F19C6" w:rsidP="005F19C6">
      <w:pPr>
        <w:pStyle w:val="Kop1"/>
        <w:ind w:left="720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  </w:t>
      </w:r>
      <w:r>
        <w:rPr>
          <w:b w:val="0"/>
          <w:color w:val="auto"/>
          <w:sz w:val="22"/>
          <w:szCs w:val="22"/>
        </w:rPr>
        <w:tab/>
      </w:r>
      <w:r>
        <w:rPr>
          <w:b w:val="0"/>
          <w:color w:val="auto"/>
          <w:sz w:val="22"/>
          <w:szCs w:val="22"/>
        </w:rPr>
        <w:tab/>
      </w:r>
      <w:r>
        <w:rPr>
          <w:b w:val="0"/>
          <w:color w:val="auto"/>
          <w:sz w:val="22"/>
          <w:szCs w:val="22"/>
        </w:rPr>
        <w:tab/>
        <w:t>Zoetermeer</w:t>
      </w:r>
    </w:p>
    <w:p w14:paraId="612FDE6F" w14:textId="77777777" w:rsidR="005F19C6" w:rsidRDefault="005F19C6" w:rsidP="005F19C6">
      <w:pPr>
        <w:pStyle w:val="Kop1"/>
        <w:ind w:left="720"/>
        <w:rPr>
          <w:b w:val="0"/>
          <w:color w:val="auto"/>
          <w:sz w:val="22"/>
          <w:szCs w:val="22"/>
        </w:rPr>
      </w:pPr>
    </w:p>
    <w:p w14:paraId="0475337A" w14:textId="77777777" w:rsidR="005F19C6" w:rsidRDefault="005F19C6" w:rsidP="00BA268C">
      <w:pPr>
        <w:pStyle w:val="Kop1"/>
        <w:rPr>
          <w:b w:val="0"/>
          <w:color w:val="auto"/>
          <w:sz w:val="22"/>
          <w:szCs w:val="22"/>
        </w:rPr>
      </w:pPr>
      <w:r w:rsidRPr="00A73DC2">
        <w:rPr>
          <w:color w:val="auto"/>
          <w:sz w:val="24"/>
          <w:szCs w:val="28"/>
        </w:rPr>
        <w:t>Contact informatie:</w:t>
      </w:r>
      <w:r>
        <w:rPr>
          <w:color w:val="auto"/>
          <w:szCs w:val="28"/>
        </w:rPr>
        <w:tab/>
      </w:r>
      <w:r w:rsidR="00A73DC2">
        <w:rPr>
          <w:color w:val="auto"/>
          <w:szCs w:val="28"/>
        </w:rPr>
        <w:tab/>
      </w:r>
      <w:r>
        <w:rPr>
          <w:b w:val="0"/>
          <w:color w:val="auto"/>
          <w:sz w:val="22"/>
          <w:szCs w:val="22"/>
        </w:rPr>
        <w:t>06 87598238</w:t>
      </w:r>
    </w:p>
    <w:p w14:paraId="1F44790F" w14:textId="77777777" w:rsidR="005F19C6" w:rsidRDefault="005F19C6" w:rsidP="00BA268C">
      <w:pPr>
        <w:pStyle w:val="Kop1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ab/>
      </w:r>
      <w:r>
        <w:rPr>
          <w:b w:val="0"/>
          <w:color w:val="auto"/>
          <w:sz w:val="22"/>
          <w:szCs w:val="22"/>
        </w:rPr>
        <w:tab/>
      </w:r>
      <w:r>
        <w:rPr>
          <w:b w:val="0"/>
          <w:color w:val="auto"/>
          <w:sz w:val="22"/>
          <w:szCs w:val="22"/>
        </w:rPr>
        <w:tab/>
        <w:t xml:space="preserve">        </w:t>
      </w:r>
      <w:r>
        <w:rPr>
          <w:b w:val="0"/>
          <w:color w:val="auto"/>
          <w:sz w:val="22"/>
          <w:szCs w:val="22"/>
        </w:rPr>
        <w:tab/>
      </w:r>
      <w:hyperlink r:id="rId9" w:history="1">
        <w:r w:rsidRPr="00C4208C">
          <w:rPr>
            <w:rStyle w:val="Hyperlink"/>
            <w:b w:val="0"/>
            <w:sz w:val="22"/>
            <w:szCs w:val="22"/>
          </w:rPr>
          <w:t>anisha0297@outlook.com</w:t>
        </w:r>
      </w:hyperlink>
    </w:p>
    <w:p w14:paraId="20E4EE99" w14:textId="77777777" w:rsidR="005F19C6" w:rsidRPr="005F19C6" w:rsidRDefault="005F19C6" w:rsidP="00BA268C">
      <w:pPr>
        <w:pStyle w:val="Kop1"/>
        <w:rPr>
          <w:b w:val="0"/>
          <w:color w:val="auto"/>
          <w:sz w:val="22"/>
          <w:szCs w:val="22"/>
        </w:rPr>
      </w:pPr>
    </w:p>
    <w:p w14:paraId="09A21543" w14:textId="77777777" w:rsidR="00BA268C" w:rsidRDefault="00BA268C" w:rsidP="00C03E27">
      <w:pPr>
        <w:pStyle w:val="Kop1"/>
        <w:rPr>
          <w:rFonts w:asciiTheme="minorHAnsi" w:hAnsiTheme="minorHAnsi"/>
          <w:b w:val="0"/>
          <w:color w:val="auto"/>
          <w:sz w:val="22"/>
          <w:szCs w:val="22"/>
        </w:rPr>
      </w:pPr>
      <w:r w:rsidRPr="00A73DC2">
        <w:rPr>
          <w:color w:val="auto"/>
          <w:sz w:val="24"/>
        </w:rPr>
        <w:t>Geboortedatum</w:t>
      </w:r>
      <w:r w:rsidR="00C03E27" w:rsidRPr="00A73DC2">
        <w:rPr>
          <w:color w:val="auto"/>
          <w:sz w:val="24"/>
        </w:rPr>
        <w:t xml:space="preserve">: </w:t>
      </w:r>
      <w:r w:rsidR="005F19C6">
        <w:rPr>
          <w:color w:val="auto"/>
        </w:rPr>
        <w:tab/>
      </w:r>
      <w:r w:rsidR="00A73DC2">
        <w:rPr>
          <w:color w:val="auto"/>
        </w:rPr>
        <w:tab/>
      </w:r>
      <w:r>
        <w:rPr>
          <w:rFonts w:asciiTheme="minorHAnsi" w:hAnsiTheme="minorHAnsi"/>
          <w:b w:val="0"/>
          <w:color w:val="auto"/>
          <w:sz w:val="22"/>
          <w:szCs w:val="22"/>
        </w:rPr>
        <w:t>30-11-2002</w:t>
      </w:r>
    </w:p>
    <w:p w14:paraId="2A166F3A" w14:textId="77777777" w:rsidR="005F19C6" w:rsidRPr="00C03E27" w:rsidRDefault="005F19C6" w:rsidP="00C03E27">
      <w:pPr>
        <w:pStyle w:val="Kop1"/>
        <w:rPr>
          <w:color w:val="auto"/>
        </w:rPr>
      </w:pPr>
    </w:p>
    <w:p w14:paraId="39B5CD47" w14:textId="77777777" w:rsidR="006270A9" w:rsidRDefault="00C03E27" w:rsidP="00C03E27">
      <w:pPr>
        <w:pStyle w:val="Kop1"/>
        <w:rPr>
          <w:b w:val="0"/>
          <w:color w:val="auto"/>
          <w:sz w:val="22"/>
          <w:szCs w:val="22"/>
        </w:rPr>
      </w:pPr>
      <w:r w:rsidRPr="00A73DC2">
        <w:rPr>
          <w:color w:val="auto"/>
          <w:sz w:val="24"/>
        </w:rPr>
        <w:t>Nationaliteit</w:t>
      </w:r>
      <w:r w:rsidRPr="00A73DC2">
        <w:rPr>
          <w:sz w:val="24"/>
        </w:rPr>
        <w:t>:</w:t>
      </w:r>
      <w:r w:rsidR="005F19C6">
        <w:tab/>
      </w:r>
      <w:r w:rsidR="005F19C6">
        <w:tab/>
      </w:r>
      <w:r>
        <w:rPr>
          <w:b w:val="0"/>
          <w:color w:val="auto"/>
          <w:sz w:val="22"/>
          <w:szCs w:val="22"/>
        </w:rPr>
        <w:t xml:space="preserve">Nederlands </w:t>
      </w:r>
    </w:p>
    <w:p w14:paraId="0E90E208" w14:textId="77777777" w:rsidR="005F19C6" w:rsidRDefault="005F19C6" w:rsidP="00C03E27">
      <w:pPr>
        <w:pStyle w:val="Kop1"/>
        <w:rPr>
          <w:b w:val="0"/>
          <w:color w:val="auto"/>
          <w:sz w:val="22"/>
          <w:szCs w:val="22"/>
        </w:rPr>
      </w:pPr>
    </w:p>
    <w:p w14:paraId="673BFA16" w14:textId="77777777" w:rsidR="00C03E27" w:rsidRPr="00C03E27" w:rsidRDefault="00C03E27" w:rsidP="00C03E27">
      <w:pPr>
        <w:pStyle w:val="Kop1"/>
        <w:rPr>
          <w:b w:val="0"/>
          <w:color w:val="auto"/>
          <w:sz w:val="22"/>
          <w:szCs w:val="22"/>
        </w:rPr>
      </w:pPr>
    </w:p>
    <w:sdt>
      <w:sdtPr>
        <w:alias w:val="Opleiding:"/>
        <w:tag w:val="Opleiding:"/>
        <w:id w:val="807127995"/>
        <w:placeholder>
          <w:docPart w:val="3638C61ACA5748858B27FBBEA7D124DE"/>
        </w:placeholder>
        <w:temporary/>
        <w:showingPlcHdr/>
        <w15:appearance w15:val="hidden"/>
      </w:sdtPr>
      <w:sdtEndPr/>
      <w:sdtContent>
        <w:p w14:paraId="02F60C24" w14:textId="77777777" w:rsidR="006270A9" w:rsidRDefault="009D5933">
          <w:pPr>
            <w:pStyle w:val="Kop1"/>
          </w:pPr>
          <w:r>
            <w:rPr>
              <w:lang w:bidi="nl-NL"/>
            </w:rPr>
            <w:t>Opleiding</w:t>
          </w:r>
        </w:p>
      </w:sdtContent>
    </w:sdt>
    <w:p w14:paraId="343C7501" w14:textId="59D613BE" w:rsidR="006270A9" w:rsidRDefault="00651726">
      <w:pPr>
        <w:pStyle w:val="Kop2"/>
      </w:pPr>
      <w:r>
        <w:t>VMBO-TL</w:t>
      </w:r>
      <w:r w:rsidR="009D5933">
        <w:rPr>
          <w:lang w:bidi="nl-NL"/>
        </w:rPr>
        <w:t> | </w:t>
      </w:r>
      <w:r>
        <w:t>201</w:t>
      </w:r>
      <w:r w:rsidR="005D3997">
        <w:t>4</w:t>
      </w:r>
      <w:r w:rsidR="005C4566">
        <w:t xml:space="preserve"> </w:t>
      </w:r>
      <w:r>
        <w:t>-</w:t>
      </w:r>
      <w:r w:rsidR="005C4566">
        <w:t xml:space="preserve"> </w:t>
      </w:r>
      <w:r>
        <w:t>2018</w:t>
      </w:r>
      <w:r w:rsidR="009D5933">
        <w:rPr>
          <w:lang w:bidi="nl-NL"/>
        </w:rPr>
        <w:t> | </w:t>
      </w:r>
      <w:r>
        <w:t>onc parkdreef</w:t>
      </w:r>
    </w:p>
    <w:p w14:paraId="0E617C7D" w14:textId="65425BA5" w:rsidR="006270A9" w:rsidRDefault="00651726" w:rsidP="001B29CF">
      <w:pPr>
        <w:pStyle w:val="Lijstopsomteken"/>
      </w:pPr>
      <w:r>
        <w:rPr>
          <w:lang w:bidi="nl-NL"/>
        </w:rPr>
        <w:t>Nederland</w:t>
      </w:r>
      <w:r w:rsidR="000450FB">
        <w:rPr>
          <w:lang w:bidi="nl-NL"/>
        </w:rPr>
        <w:t>s</w:t>
      </w:r>
      <w:r>
        <w:rPr>
          <w:lang w:bidi="nl-NL"/>
        </w:rPr>
        <w:t>, Engels, Wiskunde, Rekenen</w:t>
      </w:r>
    </w:p>
    <w:p w14:paraId="4CF178B6" w14:textId="77777777" w:rsidR="00BA268C" w:rsidRDefault="00BA268C" w:rsidP="00C03E27">
      <w:pPr>
        <w:pStyle w:val="Lijstopsomteken"/>
      </w:pPr>
      <w:r>
        <w:rPr>
          <w:lang w:bidi="nl-NL"/>
        </w:rPr>
        <w:t>Natuurkunde, LO2, Maatschappijkunde</w:t>
      </w:r>
      <w:r w:rsidR="00C03E27">
        <w:rPr>
          <w:lang w:bidi="nl-NL"/>
        </w:rPr>
        <w:t>, Biologie</w:t>
      </w:r>
    </w:p>
    <w:p w14:paraId="66B0CBE3" w14:textId="77777777" w:rsidR="005C4566" w:rsidRDefault="005C4566" w:rsidP="005C4566">
      <w:pPr>
        <w:pStyle w:val="Kop2"/>
      </w:pPr>
      <w:r>
        <w:t>MBO/Niveau 4</w:t>
      </w:r>
      <w:r>
        <w:rPr>
          <w:lang w:bidi="nl-NL"/>
        </w:rPr>
        <w:t> | </w:t>
      </w:r>
      <w:r>
        <w:t xml:space="preserve">2018 - heden </w:t>
      </w:r>
      <w:r>
        <w:rPr>
          <w:lang w:bidi="nl-NL"/>
        </w:rPr>
        <w:t>| </w:t>
      </w:r>
      <w:r>
        <w:t>Mborijnland</w:t>
      </w:r>
    </w:p>
    <w:p w14:paraId="278AA147" w14:textId="3DC2B98F" w:rsidR="005C4566" w:rsidRDefault="005C4566" w:rsidP="005C4566">
      <w:pPr>
        <w:pStyle w:val="Lijstopsomteken"/>
      </w:pPr>
      <w:r>
        <w:rPr>
          <w:lang w:bidi="nl-NL"/>
        </w:rPr>
        <w:t>Nederland</w:t>
      </w:r>
      <w:r w:rsidR="000450FB">
        <w:rPr>
          <w:lang w:bidi="nl-NL"/>
        </w:rPr>
        <w:t>s</w:t>
      </w:r>
      <w:r>
        <w:rPr>
          <w:lang w:bidi="nl-NL"/>
        </w:rPr>
        <w:t>, Engels, Rekenen</w:t>
      </w:r>
    </w:p>
    <w:p w14:paraId="0C59E428" w14:textId="193047F6" w:rsidR="005C4566" w:rsidRDefault="005C4566" w:rsidP="00E2560B">
      <w:pPr>
        <w:pStyle w:val="Lijstopsomteken"/>
      </w:pPr>
      <w:r w:rsidRPr="005C4566">
        <w:rPr>
          <w:lang w:bidi="nl-NL"/>
        </w:rPr>
        <w:t xml:space="preserve">HTML, PHP, </w:t>
      </w:r>
      <w:r w:rsidR="000B722E">
        <w:rPr>
          <w:lang w:bidi="nl-NL"/>
        </w:rPr>
        <w:t xml:space="preserve">Java, Laravel, </w:t>
      </w:r>
      <w:r w:rsidRPr="005C4566">
        <w:rPr>
          <w:lang w:bidi="nl-NL"/>
        </w:rPr>
        <w:t>SQL,</w:t>
      </w:r>
      <w:r w:rsidR="000450FB">
        <w:rPr>
          <w:lang w:bidi="nl-NL"/>
        </w:rPr>
        <w:t xml:space="preserve"> Android,</w:t>
      </w:r>
      <w:r w:rsidRPr="005C4566">
        <w:rPr>
          <w:lang w:bidi="nl-NL"/>
        </w:rPr>
        <w:t xml:space="preserve"> Javascript, </w:t>
      </w:r>
      <w:r w:rsidR="000450FB">
        <w:rPr>
          <w:lang w:bidi="nl-NL"/>
        </w:rPr>
        <w:t xml:space="preserve">UML, </w:t>
      </w:r>
      <w:r w:rsidRPr="005C4566">
        <w:rPr>
          <w:lang w:bidi="nl-NL"/>
        </w:rPr>
        <w:t>Logica, Ontwerp</w:t>
      </w:r>
      <w:r>
        <w:rPr>
          <w:lang w:bidi="nl-NL"/>
        </w:rPr>
        <w:t xml:space="preserve">, Startup, </w:t>
      </w:r>
      <w:r w:rsidR="00632D9E">
        <w:rPr>
          <w:lang w:bidi="nl-NL"/>
        </w:rPr>
        <w:t>ALA</w:t>
      </w:r>
      <w:r>
        <w:rPr>
          <w:lang w:bidi="nl-NL"/>
        </w:rPr>
        <w:t>, Vormgeving, Loopbaan &amp; Burgerschap</w:t>
      </w:r>
    </w:p>
    <w:p w14:paraId="6F929152" w14:textId="77777777" w:rsidR="00E2560B" w:rsidRPr="005C4566" w:rsidRDefault="00E2560B" w:rsidP="00E2560B">
      <w:pPr>
        <w:pStyle w:val="Lijstopsomteken"/>
        <w:numPr>
          <w:ilvl w:val="0"/>
          <w:numId w:val="0"/>
        </w:numPr>
        <w:ind w:left="216"/>
      </w:pPr>
    </w:p>
    <w:p w14:paraId="64DDD8DE" w14:textId="77777777" w:rsidR="006270A9" w:rsidRDefault="006C1DD7">
      <w:pPr>
        <w:pStyle w:val="Kop1"/>
      </w:pPr>
      <w:r>
        <w:t xml:space="preserve">Kwaliteiten </w:t>
      </w:r>
    </w:p>
    <w:p w14:paraId="2DD5B403" w14:textId="77777777" w:rsidR="006270A9" w:rsidRDefault="006C1DD7">
      <w:pPr>
        <w:pStyle w:val="Kop2"/>
      </w:pPr>
      <w:r>
        <w:t xml:space="preserve">creativiteit </w:t>
      </w:r>
    </w:p>
    <w:p w14:paraId="7A679820" w14:textId="77777777" w:rsidR="006C1DD7" w:rsidRDefault="006C1DD7" w:rsidP="006C1DD7">
      <w:pPr>
        <w:pStyle w:val="Lijstopsomteken"/>
      </w:pPr>
      <w:r>
        <w:t xml:space="preserve">Voor mijn opleiding en in mijn vrije tijd design ik websites. Daarmee vind ik het altijd leuk om mijn websites vorm te geven en kan ik mijn creativiteit  kwijt. </w:t>
      </w:r>
    </w:p>
    <w:p w14:paraId="7343F6F0" w14:textId="77777777" w:rsidR="006270A9" w:rsidRDefault="006C1DD7">
      <w:pPr>
        <w:pStyle w:val="Kop2"/>
      </w:pPr>
      <w:r>
        <w:t>behulpzaamheid</w:t>
      </w:r>
    </w:p>
    <w:p w14:paraId="11654402" w14:textId="77777777" w:rsidR="006270A9" w:rsidRDefault="006C1DD7">
      <w:pPr>
        <w:pStyle w:val="Lijstopsomteken"/>
      </w:pPr>
      <w:r>
        <w:t>Op school heb ik altijd vakken waar je met een groepje moet werken</w:t>
      </w:r>
      <w:r w:rsidR="00C97D1B">
        <w:t>. W</w:t>
      </w:r>
      <w:r>
        <w:t xml:space="preserve">at ik daarom belangrijk vind is dat iedereen </w:t>
      </w:r>
      <w:r w:rsidR="00FA5928">
        <w:t>het goed</w:t>
      </w:r>
      <w:r>
        <w:t xml:space="preserve"> begrijpt. En zo als er vragen zijn kan je altijd terecht bij mij.</w:t>
      </w:r>
    </w:p>
    <w:p w14:paraId="74EECD13" w14:textId="77777777" w:rsidR="006270A9" w:rsidRDefault="00881D51">
      <w:pPr>
        <w:pStyle w:val="Kop2"/>
      </w:pPr>
      <w:r>
        <w:t xml:space="preserve">leergierig </w:t>
      </w:r>
    </w:p>
    <w:p w14:paraId="083E55A1" w14:textId="77777777" w:rsidR="006270A9" w:rsidRDefault="005F19C6">
      <w:pPr>
        <w:pStyle w:val="Lijstopsomteken"/>
      </w:pPr>
      <w:r>
        <w:t>Ik deins niet terug voor een nieuwe uitdaging en zal altijd mijn uiterste best doen om mij in een nieuwe uitdaging te verdiepen.</w:t>
      </w:r>
    </w:p>
    <w:sdt>
      <w:sdtPr>
        <w:alias w:val="Werkervaring:"/>
        <w:tag w:val="Werkervaring:"/>
        <w:id w:val="171684534"/>
        <w:placeholder>
          <w:docPart w:val="B3CDFBF550FA476F90F9A712334D48AB"/>
        </w:placeholder>
        <w:temporary/>
        <w:showingPlcHdr/>
        <w15:appearance w15:val="hidden"/>
      </w:sdtPr>
      <w:sdtEndPr/>
      <w:sdtContent>
        <w:p w14:paraId="5A67C18D" w14:textId="77777777" w:rsidR="006270A9" w:rsidRDefault="009D5933">
          <w:pPr>
            <w:pStyle w:val="Kop1"/>
          </w:pPr>
          <w:r>
            <w:rPr>
              <w:lang w:bidi="nl-NL"/>
            </w:rPr>
            <w:t>Werkervaring</w:t>
          </w:r>
        </w:p>
      </w:sdtContent>
    </w:sdt>
    <w:p w14:paraId="597923AD" w14:textId="34240FF2" w:rsidR="006270A9" w:rsidRDefault="00C03E27">
      <w:pPr>
        <w:pStyle w:val="Kop2"/>
      </w:pPr>
      <w:r>
        <w:t>vakkenvuller</w:t>
      </w:r>
      <w:r w:rsidR="009D5933">
        <w:rPr>
          <w:lang w:bidi="nl-NL"/>
        </w:rPr>
        <w:t> | </w:t>
      </w:r>
      <w:r>
        <w:t>dirk van den broek</w:t>
      </w:r>
      <w:r w:rsidR="009D5933">
        <w:rPr>
          <w:lang w:bidi="nl-NL"/>
        </w:rPr>
        <w:t> | </w:t>
      </w:r>
      <w:r w:rsidR="00884301">
        <w:t xml:space="preserve">2018 - </w:t>
      </w:r>
      <w:r w:rsidR="002833E8">
        <w:t>2020</w:t>
      </w:r>
    </w:p>
    <w:p w14:paraId="175A7B71" w14:textId="77777777" w:rsidR="006270A9" w:rsidRDefault="00884301">
      <w:pPr>
        <w:pStyle w:val="Lijstopsomteken"/>
      </w:pPr>
      <w:r>
        <w:t>Ik werk bij DIRK als vakkenvuller en werk meestal op zaterdagen. Dit doe ik 2 tot 12 uur per week.</w:t>
      </w:r>
    </w:p>
    <w:p w14:paraId="053E5E7E" w14:textId="77777777" w:rsidR="006270A9" w:rsidRDefault="00884301">
      <w:pPr>
        <w:pStyle w:val="Kop2"/>
      </w:pPr>
      <w:r>
        <w:lastRenderedPageBreak/>
        <w:t>kinderopvang begeleider</w:t>
      </w:r>
      <w:r w:rsidR="009D5933">
        <w:rPr>
          <w:lang w:bidi="nl-NL"/>
        </w:rPr>
        <w:t> | </w:t>
      </w:r>
      <w:r>
        <w:t>kern kinderopvang</w:t>
      </w:r>
      <w:r w:rsidR="009D5933">
        <w:rPr>
          <w:lang w:bidi="nl-NL"/>
        </w:rPr>
        <w:t> | </w:t>
      </w:r>
      <w:r>
        <w:t>2017 &amp; 2018</w:t>
      </w:r>
    </w:p>
    <w:p w14:paraId="44BBC357" w14:textId="3D138E03" w:rsidR="005A7F08" w:rsidRDefault="00884301" w:rsidP="00E2560B">
      <w:pPr>
        <w:pStyle w:val="Lijstopsomteken"/>
      </w:pPr>
      <w:r>
        <w:t xml:space="preserve">In het derde en vierde jaar heb ik stage gelopen bij een kinderopvang voor mijn VMBO-TL opleiding. Mijn taak was kinderen begeleiden met de leeftijd van 4 tot 11 jaar. Hier heb ik geleerd hoe je kinderen moet behandelen en hoe je moet omgaan met de gedachtegang van een kind. </w:t>
      </w:r>
    </w:p>
    <w:p w14:paraId="323BD9F0" w14:textId="3D24A5A7" w:rsidR="001C54E4" w:rsidRDefault="001C54E4" w:rsidP="001C54E4">
      <w:pPr>
        <w:pStyle w:val="Lijstopsomteken"/>
        <w:numPr>
          <w:ilvl w:val="0"/>
          <w:numId w:val="0"/>
        </w:numPr>
        <w:ind w:left="216" w:hanging="216"/>
      </w:pPr>
    </w:p>
    <w:p w14:paraId="410701EB" w14:textId="663BA628" w:rsidR="001C54E4" w:rsidRDefault="0086762E" w:rsidP="001C54E4">
      <w:pPr>
        <w:pStyle w:val="Kop2"/>
        <w:rPr>
          <w:lang w:val="en-US"/>
        </w:rPr>
      </w:pPr>
      <w:r w:rsidRPr="009709A8">
        <w:rPr>
          <w:lang w:val="en-US"/>
        </w:rPr>
        <w:t>developer</w:t>
      </w:r>
      <w:r w:rsidR="001C54E4" w:rsidRPr="009709A8">
        <w:rPr>
          <w:lang w:val="en-US" w:bidi="nl-NL"/>
        </w:rPr>
        <w:t> | </w:t>
      </w:r>
      <w:r w:rsidRPr="009709A8">
        <w:rPr>
          <w:lang w:val="en-US"/>
        </w:rPr>
        <w:t>lucy productionz</w:t>
      </w:r>
      <w:r w:rsidR="001C54E4" w:rsidRPr="009709A8">
        <w:rPr>
          <w:lang w:val="en-US" w:bidi="nl-NL"/>
        </w:rPr>
        <w:t> | </w:t>
      </w:r>
      <w:r w:rsidR="001C54E4" w:rsidRPr="009709A8">
        <w:rPr>
          <w:lang w:val="en-US"/>
        </w:rPr>
        <w:t>201</w:t>
      </w:r>
      <w:r w:rsidR="009709A8" w:rsidRPr="009709A8">
        <w:rPr>
          <w:lang w:val="en-US"/>
        </w:rPr>
        <w:t>9</w:t>
      </w:r>
      <w:r w:rsidR="001C54E4" w:rsidRPr="009709A8">
        <w:rPr>
          <w:lang w:val="en-US"/>
        </w:rPr>
        <w:t xml:space="preserve"> </w:t>
      </w:r>
    </w:p>
    <w:p w14:paraId="58AE501B" w14:textId="394E22BC" w:rsidR="00F07B53" w:rsidRDefault="00F07B53" w:rsidP="00F07B53">
      <w:pPr>
        <w:pStyle w:val="Lijstopsomteken"/>
      </w:pPr>
      <w:r>
        <w:t xml:space="preserve">In het </w:t>
      </w:r>
      <w:r>
        <w:t>tweede jaar van mijn opleid</w:t>
      </w:r>
      <w:r w:rsidR="0063069B">
        <w:t xml:space="preserve">ing </w:t>
      </w:r>
      <w:r w:rsidR="00390BAF">
        <w:t xml:space="preserve">applicatie en mediaontwikkelaar </w:t>
      </w:r>
      <w:r w:rsidR="0063069B">
        <w:t>heb ik stage gelopen bij het bedrijf Lucy Productionz</w:t>
      </w:r>
      <w:r w:rsidR="00353846">
        <w:t xml:space="preserve">. Daar ben ik grotendeels bezig geweest met het </w:t>
      </w:r>
      <w:r w:rsidR="00BC595C">
        <w:t>stijlen en maken van websites voor verschillende klanten.</w:t>
      </w:r>
      <w:r w:rsidR="00B765EC">
        <w:t xml:space="preserve"> </w:t>
      </w:r>
      <w:r w:rsidR="004F58DF">
        <w:t>Tijdens</w:t>
      </w:r>
      <w:r w:rsidR="001F75AC">
        <w:t xml:space="preserve"> mijn stage </w:t>
      </w:r>
      <w:r w:rsidR="00655A4F">
        <w:t xml:space="preserve">heb ik </w:t>
      </w:r>
      <w:r w:rsidR="00D409D7">
        <w:t xml:space="preserve">contact gehad </w:t>
      </w:r>
      <w:r w:rsidR="00655A4F">
        <w:t xml:space="preserve">met klanten, om inzicht te krijgen </w:t>
      </w:r>
      <w:r w:rsidR="00D409D7">
        <w:t>wat ze wilden voor hun site</w:t>
      </w:r>
      <w:r w:rsidR="00DD2382">
        <w:t>. Hier heb ik geleerd hoe ik professioneel om moet gaan met klanten</w:t>
      </w:r>
      <w:r w:rsidR="00AA611A">
        <w:t xml:space="preserve">. Ook heb ik mezelf kunnen ontwikkelen </w:t>
      </w:r>
      <w:r w:rsidR="00B87004">
        <w:t>in het vormgeven van website</w:t>
      </w:r>
      <w:r w:rsidR="00390BAF">
        <w:t>s.</w:t>
      </w:r>
    </w:p>
    <w:p w14:paraId="41F3CCDD" w14:textId="77777777" w:rsidR="001C54E4" w:rsidRPr="00F07B53" w:rsidRDefault="001C54E4" w:rsidP="008C4455">
      <w:pPr>
        <w:pStyle w:val="Lijstopsomteken"/>
        <w:numPr>
          <w:ilvl w:val="0"/>
          <w:numId w:val="0"/>
        </w:numPr>
      </w:pPr>
    </w:p>
    <w:p w14:paraId="7241C9F4" w14:textId="77777777" w:rsidR="00375549" w:rsidRDefault="00375549" w:rsidP="00375549">
      <w:pPr>
        <w:pStyle w:val="Kop1"/>
      </w:pPr>
      <w:r>
        <w:t xml:space="preserve">Talen </w:t>
      </w:r>
    </w:p>
    <w:p w14:paraId="60ED7E50" w14:textId="77777777" w:rsidR="00375549" w:rsidRDefault="006A7F0E" w:rsidP="006A7F0E">
      <w:pPr>
        <w:pStyle w:val="Lijstopsomteken"/>
      </w:pPr>
      <w:r>
        <w:t>Nederland</w:t>
      </w:r>
      <w:r w:rsidR="00E27E6C">
        <w:t>s</w:t>
      </w:r>
    </w:p>
    <w:p w14:paraId="1213B9D4" w14:textId="77777777" w:rsidR="00375549" w:rsidRDefault="006A7F0E" w:rsidP="00E2560B">
      <w:pPr>
        <w:pStyle w:val="Lijstopsomteken"/>
      </w:pPr>
      <w:r>
        <w:t xml:space="preserve">Engels </w:t>
      </w:r>
    </w:p>
    <w:p w14:paraId="19CCA9AC" w14:textId="77777777" w:rsidR="00E27E6C" w:rsidRDefault="00E27E6C" w:rsidP="00E27E6C">
      <w:pPr>
        <w:pStyle w:val="Kop1"/>
      </w:pPr>
      <w:r>
        <w:t>Hobby’s</w:t>
      </w:r>
    </w:p>
    <w:p w14:paraId="5B95F30A" w14:textId="77777777" w:rsidR="00E27E6C" w:rsidRDefault="00E27E6C" w:rsidP="00E27E6C">
      <w:pPr>
        <w:pStyle w:val="Lijstopsomteken"/>
      </w:pPr>
      <w:r>
        <w:t xml:space="preserve">Lezen </w:t>
      </w:r>
    </w:p>
    <w:p w14:paraId="2299B262" w14:textId="77777777" w:rsidR="00E27E6C" w:rsidRDefault="00E27E6C" w:rsidP="00E27E6C">
      <w:pPr>
        <w:pStyle w:val="Lijstopsomteken"/>
      </w:pPr>
      <w:r>
        <w:t xml:space="preserve">Gamen </w:t>
      </w:r>
    </w:p>
    <w:p w14:paraId="7D5D14B7" w14:textId="77777777" w:rsidR="00E27E6C" w:rsidRDefault="00E27E6C" w:rsidP="00E27E6C">
      <w:pPr>
        <w:pStyle w:val="Lijstopsomteken"/>
      </w:pPr>
      <w:r>
        <w:t>Met vrienden zijn</w:t>
      </w:r>
    </w:p>
    <w:p w14:paraId="76F0BCBE" w14:textId="77777777" w:rsidR="00E27E6C" w:rsidRDefault="00E27E6C" w:rsidP="00E27E6C">
      <w:pPr>
        <w:pStyle w:val="Kop1"/>
      </w:pPr>
    </w:p>
    <w:p w14:paraId="0C85C66E" w14:textId="77777777" w:rsidR="00E27E6C" w:rsidRPr="001B29CF" w:rsidRDefault="00E27E6C" w:rsidP="00375549">
      <w:pPr>
        <w:pStyle w:val="Lijstopsomteken"/>
        <w:numPr>
          <w:ilvl w:val="0"/>
          <w:numId w:val="0"/>
        </w:numPr>
        <w:ind w:left="216" w:hanging="216"/>
      </w:pPr>
    </w:p>
    <w:sectPr w:rsidR="00E27E6C" w:rsidRPr="001B29CF" w:rsidSect="00617B26">
      <w:footerReference w:type="default" r:id="rId10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5373B" w14:textId="77777777" w:rsidR="00A90A0C" w:rsidRDefault="00A90A0C">
      <w:pPr>
        <w:spacing w:after="0"/>
      </w:pPr>
      <w:r>
        <w:separator/>
      </w:r>
    </w:p>
  </w:endnote>
  <w:endnote w:type="continuationSeparator" w:id="0">
    <w:p w14:paraId="22B06AC6" w14:textId="77777777" w:rsidR="00A90A0C" w:rsidRDefault="00A90A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2CA93" w14:textId="77777777" w:rsidR="00884301" w:rsidRDefault="00884301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>
      <w:rPr>
        <w:noProof/>
        <w:lang w:bidi="nl-NL"/>
      </w:rPr>
      <w:t>1</w:t>
    </w:r>
    <w:r>
      <w:rPr>
        <w:noProof/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3DB84" w14:textId="77777777" w:rsidR="00A90A0C" w:rsidRDefault="00A90A0C">
      <w:pPr>
        <w:spacing w:after="0"/>
      </w:pPr>
      <w:r>
        <w:separator/>
      </w:r>
    </w:p>
  </w:footnote>
  <w:footnote w:type="continuationSeparator" w:id="0">
    <w:p w14:paraId="39B93511" w14:textId="77777777" w:rsidR="00A90A0C" w:rsidRDefault="00A90A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jstopsomteken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0F4089F"/>
    <w:multiLevelType w:val="hybridMultilevel"/>
    <w:tmpl w:val="BCA6D3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3C62B4E"/>
    <w:multiLevelType w:val="hybridMultilevel"/>
    <w:tmpl w:val="1C7E71D4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jstnummering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1"/>
  </w:num>
  <w:num w:numId="20">
    <w:abstractNumId w:val="18"/>
  </w:num>
  <w:num w:numId="21">
    <w:abstractNumId w:val="11"/>
  </w:num>
  <w:num w:numId="22">
    <w:abstractNumId w:val="15"/>
  </w:num>
  <w:num w:numId="23">
    <w:abstractNumId w:val="20"/>
  </w:num>
  <w:num w:numId="24">
    <w:abstractNumId w:val="1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26"/>
    <w:rsid w:val="000450FB"/>
    <w:rsid w:val="000A4F59"/>
    <w:rsid w:val="000B072D"/>
    <w:rsid w:val="000B722E"/>
    <w:rsid w:val="00141A4C"/>
    <w:rsid w:val="00184DE3"/>
    <w:rsid w:val="001B29CF"/>
    <w:rsid w:val="001C54E4"/>
    <w:rsid w:val="001F75AC"/>
    <w:rsid w:val="0028220F"/>
    <w:rsid w:val="002833E8"/>
    <w:rsid w:val="002A4CB7"/>
    <w:rsid w:val="00353846"/>
    <w:rsid w:val="00356C14"/>
    <w:rsid w:val="00375549"/>
    <w:rsid w:val="00390BAF"/>
    <w:rsid w:val="003B2A64"/>
    <w:rsid w:val="003C4263"/>
    <w:rsid w:val="004F58DF"/>
    <w:rsid w:val="005A7F08"/>
    <w:rsid w:val="005C4566"/>
    <w:rsid w:val="005D3997"/>
    <w:rsid w:val="005F19C6"/>
    <w:rsid w:val="00617B26"/>
    <w:rsid w:val="006270A9"/>
    <w:rsid w:val="0063069B"/>
    <w:rsid w:val="00632D9E"/>
    <w:rsid w:val="00651726"/>
    <w:rsid w:val="00655A4F"/>
    <w:rsid w:val="00675956"/>
    <w:rsid w:val="00681034"/>
    <w:rsid w:val="006A7F0E"/>
    <w:rsid w:val="006C1DD7"/>
    <w:rsid w:val="00733FE0"/>
    <w:rsid w:val="00816216"/>
    <w:rsid w:val="00852FEF"/>
    <w:rsid w:val="0086762E"/>
    <w:rsid w:val="0087734B"/>
    <w:rsid w:val="00881D51"/>
    <w:rsid w:val="00884301"/>
    <w:rsid w:val="008C4455"/>
    <w:rsid w:val="009709A8"/>
    <w:rsid w:val="009D5933"/>
    <w:rsid w:val="00A73DC2"/>
    <w:rsid w:val="00A90A0C"/>
    <w:rsid w:val="00AA611A"/>
    <w:rsid w:val="00B335AB"/>
    <w:rsid w:val="00B765EC"/>
    <w:rsid w:val="00B87004"/>
    <w:rsid w:val="00BA268C"/>
    <w:rsid w:val="00BC595C"/>
    <w:rsid w:val="00BD6B61"/>
    <w:rsid w:val="00BD768D"/>
    <w:rsid w:val="00C03E27"/>
    <w:rsid w:val="00C61F8E"/>
    <w:rsid w:val="00C97D1B"/>
    <w:rsid w:val="00CC5792"/>
    <w:rsid w:val="00D1111E"/>
    <w:rsid w:val="00D409D7"/>
    <w:rsid w:val="00DD2382"/>
    <w:rsid w:val="00E2560B"/>
    <w:rsid w:val="00E27E6C"/>
    <w:rsid w:val="00E83E4B"/>
    <w:rsid w:val="00F07B53"/>
    <w:rsid w:val="00FA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57A1D"/>
  <w15:chartTrackingRefBased/>
  <w15:docId w15:val="{B147D89D-3B8D-4935-A8F8-2C18B629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nl-NL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29CF"/>
  </w:style>
  <w:style w:type="paragraph" w:styleId="Kop1">
    <w:name w:val="heading 1"/>
    <w:basedOn w:val="Standaard"/>
    <w:link w:val="Kop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Char">
    <w:name w:val="Titel Char"/>
    <w:basedOn w:val="Standaardalinea-lettertype"/>
    <w:link w:val="Titel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kstvantijdelijkeaanduiding">
    <w:name w:val="Placeholder Text"/>
    <w:basedOn w:val="Standaardalinea-lettertype"/>
    <w:uiPriority w:val="99"/>
    <w:semiHidden/>
    <w:rsid w:val="00E83E4B"/>
    <w:rPr>
      <w:color w:val="393939" w:themeColor="text2" w:themeShade="BF"/>
    </w:rPr>
  </w:style>
  <w:style w:type="paragraph" w:styleId="Lijstopsomteken">
    <w:name w:val="List Bullet"/>
    <w:basedOn w:val="Standaard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Koptekst">
    <w:name w:val="header"/>
    <w:basedOn w:val="Standaard"/>
    <w:link w:val="KoptekstChar"/>
    <w:uiPriority w:val="99"/>
    <w:unhideWhenUsed/>
    <w:pPr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VoettekstChar">
    <w:name w:val="Voettekst Char"/>
    <w:basedOn w:val="Standaardalinea-lettertype"/>
    <w:link w:val="Voettekst"/>
    <w:uiPriority w:val="99"/>
    <w:rsid w:val="00681034"/>
    <w:rPr>
      <w:color w:val="2A7B88" w:themeColor="accent1" w:themeShade="BF"/>
    </w:rPr>
  </w:style>
  <w:style w:type="character" w:customStyle="1" w:styleId="Kop1Char">
    <w:name w:val="Kop 1 Char"/>
    <w:basedOn w:val="Standaardalinea-lettertype"/>
    <w:link w:val="Kop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contextualSpacing w:val="0"/>
      <w:outlineLvl w:val="9"/>
    </w:p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i/>
      <w:iCs/>
      <w:color w:val="2A7B88" w:themeColor="accent1" w:themeShade="BF"/>
    </w:rPr>
  </w:style>
  <w:style w:type="paragraph" w:styleId="Lijstnummering">
    <w:name w:val="List Number"/>
    <w:basedOn w:val="Standaard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Standaardalinea-lettertype"/>
    <w:uiPriority w:val="99"/>
    <w:unhideWhenUsed/>
    <w:rsid w:val="00E83E4B"/>
    <w:rPr>
      <w:color w:val="2A7B88" w:themeColor="accent1" w:themeShade="BF"/>
      <w:u w:val="single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E83E4B"/>
    <w:rPr>
      <w:szCs w:val="16"/>
    </w:rPr>
  </w:style>
  <w:style w:type="paragraph" w:styleId="Bloktekst">
    <w:name w:val="Block Text"/>
    <w:basedOn w:val="Standaard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83E4B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8220F"/>
    <w:rPr>
      <w:sz w:val="22"/>
      <w:szCs w:val="1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220F"/>
    <w:rPr>
      <w:rFonts w:ascii="Segoe UI" w:hAnsi="Segoe UI" w:cs="Segoe UI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8220F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8220F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8220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8220F"/>
    <w:rPr>
      <w:b/>
      <w:bCs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8220F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8220F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8220F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28220F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28220F"/>
    <w:rPr>
      <w:rFonts w:ascii="Consolas" w:hAnsi="Consolas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03E27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unhideWhenUsed/>
    <w:qFormat/>
    <w:rsid w:val="00F07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sha0297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nisha0297@outlook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ha%20Basropansingh\AppData\Local\Packages\Microsoft.Office.Desktop_8wekyb3d8bbwe\LocalCache\Roaming\Microsoft\Templates\Cv%20(kleu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638C61ACA5748858B27FBBEA7D124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E5E370-AA80-4CD8-A9A8-67B043BFA5B3}"/>
      </w:docPartPr>
      <w:docPartBody>
        <w:p w:rsidR="003D0786" w:rsidRDefault="003D320D">
          <w:pPr>
            <w:pStyle w:val="3638C61ACA5748858B27FBBEA7D124DE"/>
          </w:pPr>
          <w:r>
            <w:rPr>
              <w:lang w:bidi="nl-NL"/>
            </w:rPr>
            <w:t>Onderwijs</w:t>
          </w:r>
        </w:p>
      </w:docPartBody>
    </w:docPart>
    <w:docPart>
      <w:docPartPr>
        <w:name w:val="B3CDFBF550FA476F90F9A712334D48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393D97F-1BD4-44E3-97EA-F974FA0554A9}"/>
      </w:docPartPr>
      <w:docPartBody>
        <w:p w:rsidR="003D0786" w:rsidRDefault="003D320D">
          <w:pPr>
            <w:pStyle w:val="B3CDFBF550FA476F90F9A712334D48AB"/>
          </w:pPr>
          <w:r>
            <w:rPr>
              <w:lang w:bidi="nl-NL"/>
            </w:rPr>
            <w:t>Werkervaring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0D"/>
    <w:rsid w:val="00122E51"/>
    <w:rsid w:val="003D0786"/>
    <w:rsid w:val="003D320D"/>
    <w:rsid w:val="00FA01BA"/>
    <w:rsid w:val="00FC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638C61ACA5748858B27FBBEA7D124DE">
    <w:name w:val="3638C61ACA5748858B27FBBEA7D124DE"/>
  </w:style>
  <w:style w:type="paragraph" w:customStyle="1" w:styleId="B3CDFBF550FA476F90F9A712334D48AB">
    <w:name w:val="B3CDFBF550FA476F90F9A712334D48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87328-E999-4566-AA8D-27FCD55BE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(kleur).dotx</Template>
  <TotalTime>113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Anisha Basropansingh</dc:creator>
  <cp:keywords/>
  <cp:lastModifiedBy>Anisha Basropansingh</cp:lastModifiedBy>
  <cp:revision>41</cp:revision>
  <dcterms:created xsi:type="dcterms:W3CDTF">2019-05-15T09:34:00Z</dcterms:created>
  <dcterms:modified xsi:type="dcterms:W3CDTF">2020-11-18T13:55:00Z</dcterms:modified>
  <cp:version/>
</cp:coreProperties>
</file>